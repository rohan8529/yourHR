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55A5" w14:textId="6E1342B5" w:rsidR="003A7C40" w:rsidRPr="00103499" w:rsidRDefault="00CB6C1F" w:rsidP="005F60DF">
      <w:pPr>
        <w:pStyle w:val="Title"/>
        <w:jc w:val="center"/>
      </w:pPr>
      <w:r>
        <w:t>Ritik Singh</w:t>
      </w:r>
    </w:p>
    <w:p w14:paraId="54239346" w14:textId="2C7F7177" w:rsidR="003A7C40" w:rsidRPr="008838EF" w:rsidRDefault="00000000" w:rsidP="003A7C40">
      <w:pPr>
        <w:pStyle w:val="Contact"/>
        <w:rPr>
          <w:rFonts w:cs="Calibri (Body)"/>
          <w:color w:val="4472C4" w:themeColor="accent1"/>
          <w:szCs w:val="20"/>
        </w:rPr>
      </w:pPr>
      <w:hyperlink r:id="rId12" w:history="1">
        <w:r w:rsidR="00CB6C1F" w:rsidRPr="008838EF">
          <w:rPr>
            <w:rStyle w:val="Hyperlink"/>
            <w:color w:val="4472C4" w:themeColor="accent1"/>
            <w:u w:val="none"/>
          </w:rPr>
          <w:t>github.com/20ritiksingh</w:t>
        </w:r>
      </w:hyperlink>
      <w:r w:rsidR="003A7C40" w:rsidRPr="008838EF">
        <w:rPr>
          <w:color w:val="4472C4" w:themeColor="accent1"/>
        </w:rPr>
        <w:t xml:space="preserve"> | </w:t>
      </w:r>
      <w:hyperlink r:id="rId13" w:history="1">
        <w:r w:rsidR="00CB6C1F" w:rsidRPr="00025E3C">
          <w:rPr>
            <w:rStyle w:val="Hyperlink"/>
            <w:color w:val="4472C4" w:themeColor="accent1"/>
            <w:u w:val="none"/>
          </w:rPr>
          <w:t>linkedin.com/in/singh-ritik</w:t>
        </w:r>
      </w:hyperlink>
      <w:r w:rsidR="003A7C40" w:rsidRPr="00025E3C">
        <w:rPr>
          <w:color w:val="4472C4" w:themeColor="accent1"/>
        </w:rPr>
        <w:t xml:space="preserve"> | </w:t>
      </w:r>
      <w:hyperlink r:id="rId14" w:history="1">
        <w:r w:rsidR="00CB6C1F" w:rsidRPr="00025E3C">
          <w:rPr>
            <w:rStyle w:val="Hyperlink"/>
            <w:color w:val="4472C4" w:themeColor="accent1"/>
            <w:u w:val="none"/>
          </w:rPr>
          <w:t>+919389095238</w:t>
        </w:r>
      </w:hyperlink>
      <w:r w:rsidR="003A7C40" w:rsidRPr="008838EF">
        <w:rPr>
          <w:color w:val="4472C4" w:themeColor="accent1"/>
        </w:rPr>
        <w:t xml:space="preserve"> | </w:t>
      </w:r>
      <w:hyperlink r:id="rId15" w:history="1">
        <w:r w:rsidR="00CB6C1F" w:rsidRPr="008838EF">
          <w:rPr>
            <w:rStyle w:val="Hyperlink"/>
            <w:color w:val="4472C4" w:themeColor="accent1"/>
            <w:u w:val="none"/>
          </w:rPr>
          <w:t>20ritiksingh@gmail.com</w:t>
        </w:r>
      </w:hyperlink>
    </w:p>
    <w:p w14:paraId="3A66BDCE" w14:textId="6BBECC26" w:rsidR="009B0CC0" w:rsidRDefault="00C55F2C" w:rsidP="000F14FE">
      <w:pPr>
        <w:pStyle w:val="Heading1"/>
        <w:ind w:right="0"/>
      </w:pPr>
      <w:r>
        <w:t>OBjective</w:t>
      </w:r>
      <w:r w:rsidR="000F14FE">
        <w:tab/>
      </w:r>
      <w:r w:rsidR="00F7504B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0EA53A0" wp14:editId="4CE4C175">
                <wp:extent cx="4254500" cy="0"/>
                <wp:effectExtent l="0" t="0" r="0" b="0"/>
                <wp:docPr id="10926529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DCD519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02825DF7" w14:textId="5FF840B6" w:rsidR="00863ECB" w:rsidRPr="009B0CC0" w:rsidRDefault="00863ECB" w:rsidP="00F7504B">
      <w:pPr>
        <w:pStyle w:val="Heading1"/>
        <w:ind w:right="0"/>
      </w:pPr>
      <w:r w:rsidRPr="00863ECB">
        <w:rPr>
          <w:rFonts w:asciiTheme="minorHAnsi" w:hAnsiTheme="minorHAnsi" w:cs="Calibri (Body)"/>
          <w:caps w:val="0"/>
          <w:spacing w:val="0"/>
          <w:sz w:val="20"/>
          <w:szCs w:val="20"/>
        </w:rPr>
        <w:t>Innovative software developer adept in frontend and backend development, seeking to apply skills in ReactJS, React Native, Node.js, and Go Lang. Eager to contribute to cutting-edge projects, leveraging expertise in</w:t>
      </w:r>
      <w:r w:rsidR="0028524D">
        <w:rPr>
          <w:rFonts w:asciiTheme="minorHAnsi" w:hAnsiTheme="minorHAnsi" w:cs="Calibri (Body)"/>
          <w:caps w:val="0"/>
          <w:spacing w:val="0"/>
          <w:sz w:val="20"/>
          <w:szCs w:val="20"/>
        </w:rPr>
        <w:t xml:space="preserve"> software development</w:t>
      </w:r>
      <w:r w:rsidRPr="00863ECB">
        <w:rPr>
          <w:rFonts w:asciiTheme="minorHAnsi" w:hAnsiTheme="minorHAnsi" w:cs="Calibri (Body)"/>
          <w:caps w:val="0"/>
          <w:spacing w:val="0"/>
          <w:sz w:val="20"/>
          <w:szCs w:val="20"/>
        </w:rPr>
        <w:t>. Thrives in collaborative, creative environments.</w:t>
      </w:r>
    </w:p>
    <w:p w14:paraId="0340B058" w14:textId="3B7ECB3E" w:rsidR="00126AFF" w:rsidRDefault="00126AFF" w:rsidP="00F63500">
      <w:pPr>
        <w:pStyle w:val="Heading1"/>
        <w:ind w:right="0"/>
      </w:pPr>
      <w:r>
        <w:t>skills</w:t>
      </w:r>
      <w:r w:rsidR="00F7504B">
        <w:tab/>
      </w:r>
      <w:r w:rsidR="000F14FE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A47D26F" wp14:editId="006095B0">
                <wp:extent cx="4254500" cy="0"/>
                <wp:effectExtent l="0" t="0" r="0" b="0"/>
                <wp:docPr id="16070505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3D9CF2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132FC16D" w14:textId="04029AB1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 xml:space="preserve">Frontend Development: ReactJS </w:t>
      </w:r>
      <w:r>
        <w:rPr>
          <w:rFonts w:cstheme="minorHAnsi"/>
          <w:spacing w:val="-2"/>
          <w:lang w:val="en-IN"/>
        </w:rPr>
        <w:t>| React Native</w:t>
      </w:r>
      <w:r w:rsidRPr="00F63500">
        <w:rPr>
          <w:rFonts w:cstheme="minorHAnsi"/>
          <w:spacing w:val="-2"/>
          <w:lang w:val="en-IN"/>
        </w:rPr>
        <w:t>| Next.js | Redux | Tailwind CSS</w:t>
      </w:r>
    </w:p>
    <w:p w14:paraId="2A1C21A7" w14:textId="14E05147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Backend Development: Node.js | Express.js</w:t>
      </w:r>
      <w:r>
        <w:rPr>
          <w:rFonts w:cstheme="minorHAnsi"/>
          <w:spacing w:val="-2"/>
          <w:lang w:val="en-IN"/>
        </w:rPr>
        <w:t xml:space="preserve"> | Hygraph</w:t>
      </w:r>
    </w:p>
    <w:p w14:paraId="1443E035" w14:textId="77777777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Database Management: Firebase | MongoDB | Redis | SQL | PostgreSQL</w:t>
      </w:r>
    </w:p>
    <w:p w14:paraId="0AFD113F" w14:textId="77777777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Other Technologies: Cloudinary | C/C++ | Go Lang</w:t>
      </w:r>
    </w:p>
    <w:p w14:paraId="298B5602" w14:textId="77777777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DevOps &amp; Deployment: Docker | Kubernetes | CI/CD</w:t>
      </w:r>
    </w:p>
    <w:p w14:paraId="616F6670" w14:textId="77777777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Version Control &amp; Collaboration: Git/GitHub</w:t>
      </w:r>
    </w:p>
    <w:p w14:paraId="7E4AEA0E" w14:textId="032DCB4D" w:rsidR="00F63500" w:rsidRPr="00F63500" w:rsidRDefault="00F63500" w:rsidP="00F63500">
      <w:pPr>
        <w:ind w:right="0"/>
        <w:rPr>
          <w:rFonts w:cstheme="minorHAnsi"/>
          <w:spacing w:val="-2"/>
          <w:lang w:val="en-IN"/>
        </w:rPr>
      </w:pPr>
      <w:r w:rsidRPr="00F63500">
        <w:rPr>
          <w:rFonts w:cstheme="minorHAnsi"/>
          <w:spacing w:val="-2"/>
          <w:lang w:val="en-IN"/>
        </w:rPr>
        <w:t>Data Structures &amp; Algorithms (DSA)</w:t>
      </w:r>
    </w:p>
    <w:p w14:paraId="69D319F6" w14:textId="4DA2C4FA" w:rsidR="003A7C40" w:rsidRPr="000F14FE" w:rsidRDefault="00E801A0" w:rsidP="00F63500">
      <w:pPr>
        <w:pStyle w:val="Heading1"/>
        <w:ind w:right="0"/>
      </w:pPr>
      <w:r>
        <w:t>project</w:t>
      </w:r>
      <w:r w:rsidR="000F14FE">
        <w:t>s</w:t>
      </w:r>
      <w:r w:rsidR="000F14FE">
        <w:tab/>
      </w:r>
      <w:r w:rsidR="000F14FE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86B913F" wp14:editId="51B00357">
                <wp:extent cx="4254500" cy="0"/>
                <wp:effectExtent l="0" t="0" r="0" b="0"/>
                <wp:docPr id="6432788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085AA4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69512A71" w14:textId="379D06C2" w:rsidR="00D73570" w:rsidRDefault="00000000" w:rsidP="00F63500">
      <w:pPr>
        <w:pStyle w:val="Heading3"/>
        <w:ind w:right="0"/>
      </w:pPr>
      <w:hyperlink r:id="rId16" w:history="1">
        <w:r w:rsidR="00D73570" w:rsidRPr="008838EF">
          <w:rPr>
            <w:rStyle w:val="Hyperlink"/>
            <w:b/>
            <w:bCs/>
            <w:color w:val="000000" w:themeColor="text1"/>
            <w:u w:val="none"/>
          </w:rPr>
          <w:t>ShareGo</w:t>
        </w:r>
      </w:hyperlink>
      <w:r w:rsidR="00D73570" w:rsidRPr="008838EF">
        <w:rPr>
          <w:b/>
          <w:bCs/>
        </w:rPr>
        <w:t xml:space="preserve"> </w:t>
      </w:r>
      <w:r w:rsidR="00D73570">
        <w:tab/>
      </w:r>
      <w:r w:rsidR="00273DEF" w:rsidRPr="00273DEF">
        <w:rPr>
          <w:b/>
          <w:bCs/>
          <w:color w:val="808080" w:themeColor="background1" w:themeShade="80"/>
        </w:rPr>
        <w:t>Dec 2023 - Present</w:t>
      </w:r>
    </w:p>
    <w:p w14:paraId="69D61C32" w14:textId="77777777" w:rsidR="00D73570" w:rsidRPr="002101A9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Currently developing a cross-platform file-sharing application in Go, compatible with</w:t>
      </w:r>
      <w:r w:rsidRPr="002101A9">
        <w:rPr>
          <w:b/>
          <w:bCs/>
        </w:rPr>
        <w:t> Linux, Windows, Android, and iOS.</w:t>
      </w:r>
    </w:p>
    <w:p w14:paraId="5604A0A0" w14:textId="77777777" w:rsidR="00D73570" w:rsidRPr="002101A9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Aiming to achieve remarkable transfer speeds exceeding </w:t>
      </w:r>
      <w:r w:rsidRPr="002101A9">
        <w:rPr>
          <w:b/>
          <w:bCs/>
        </w:rPr>
        <w:t>300 Mbps</w:t>
      </w:r>
    </w:p>
    <w:p w14:paraId="0A92FAA3" w14:textId="77777777" w:rsidR="00D73570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Integrated a </w:t>
      </w:r>
      <w:r w:rsidRPr="002101A9">
        <w:rPr>
          <w:b/>
          <w:bCs/>
        </w:rPr>
        <w:t>QR code</w:t>
      </w:r>
      <w:r w:rsidRPr="002101A9">
        <w:t> feature for fast and seamless connections</w:t>
      </w:r>
    </w:p>
    <w:p w14:paraId="43A5F0E4" w14:textId="77777777" w:rsidR="00D73570" w:rsidRPr="002101A9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Focused on optimizing performance using </w:t>
      </w:r>
      <w:r w:rsidRPr="002101A9">
        <w:rPr>
          <w:b/>
          <w:bCs/>
        </w:rPr>
        <w:t>Go's concurrency features</w:t>
      </w:r>
    </w:p>
    <w:p w14:paraId="50174513" w14:textId="77777777" w:rsidR="00D73570" w:rsidRPr="002101A9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In the process of establishing a </w:t>
      </w:r>
      <w:r w:rsidRPr="002101A9">
        <w:rPr>
          <w:b/>
          <w:bCs/>
        </w:rPr>
        <w:t>CI/CD</w:t>
      </w:r>
      <w:r w:rsidRPr="002101A9">
        <w:t> pipeline to </w:t>
      </w:r>
      <w:r w:rsidRPr="002101A9">
        <w:rPr>
          <w:b/>
          <w:bCs/>
        </w:rPr>
        <w:t>automate testing</w:t>
      </w:r>
      <w:r w:rsidRPr="002101A9">
        <w:t> and </w:t>
      </w:r>
      <w:r w:rsidRPr="002101A9">
        <w:rPr>
          <w:b/>
          <w:bCs/>
        </w:rPr>
        <w:t>deployment.</w:t>
      </w:r>
    </w:p>
    <w:p w14:paraId="27C1D979" w14:textId="77777777" w:rsidR="00D73570" w:rsidRDefault="00D73570" w:rsidP="00273DEF">
      <w:pPr>
        <w:pStyle w:val="Heading3"/>
        <w:numPr>
          <w:ilvl w:val="0"/>
          <w:numId w:val="1"/>
        </w:numPr>
        <w:spacing w:after="20" w:line="240" w:lineRule="auto"/>
        <w:ind w:right="0"/>
      </w:pPr>
      <w:r w:rsidRPr="002101A9">
        <w:t>Implementing </w:t>
      </w:r>
      <w:r w:rsidRPr="002101A9">
        <w:rPr>
          <w:b/>
          <w:bCs/>
        </w:rPr>
        <w:t>TLS</w:t>
      </w:r>
      <w:r w:rsidRPr="002101A9">
        <w:t> for enhanced</w:t>
      </w:r>
      <w:r w:rsidRPr="002101A9">
        <w:rPr>
          <w:b/>
          <w:bCs/>
        </w:rPr>
        <w:t> security</w:t>
      </w:r>
      <w:r w:rsidRPr="002101A9">
        <w:t> during data transmission</w:t>
      </w:r>
    </w:p>
    <w:p w14:paraId="5097DE5D" w14:textId="77777777" w:rsidR="00273DEF" w:rsidRDefault="00273DEF" w:rsidP="00F63500">
      <w:pPr>
        <w:pStyle w:val="Heading3"/>
        <w:ind w:right="0"/>
        <w:rPr>
          <w:b/>
          <w:bCs/>
        </w:rPr>
      </w:pPr>
    </w:p>
    <w:p w14:paraId="7669B9D0" w14:textId="126273D7" w:rsidR="00D73570" w:rsidRDefault="00000000" w:rsidP="00F63500">
      <w:pPr>
        <w:pStyle w:val="Heading3"/>
        <w:ind w:right="0"/>
      </w:pPr>
      <w:hyperlink r:id="rId17" w:history="1">
        <w:r w:rsidR="00D73570" w:rsidRPr="008838EF">
          <w:rPr>
            <w:rStyle w:val="Hyperlink"/>
            <w:b/>
            <w:bCs/>
            <w:color w:val="000000" w:themeColor="text1"/>
            <w:u w:val="none"/>
          </w:rPr>
          <w:t>IIITM Mart</w:t>
        </w:r>
      </w:hyperlink>
      <w:r w:rsidR="00D73570" w:rsidRPr="008838EF">
        <w:rPr>
          <w:b/>
          <w:bCs/>
        </w:rPr>
        <w:t xml:space="preserve"> </w:t>
      </w:r>
      <w:r w:rsidR="00D73570">
        <w:tab/>
      </w:r>
      <w:r w:rsidR="00273DEF" w:rsidRPr="00273DEF">
        <w:rPr>
          <w:b/>
          <w:bCs/>
          <w:color w:val="808080" w:themeColor="background1" w:themeShade="80"/>
        </w:rPr>
        <w:t>Feb 2024 - Present</w:t>
      </w:r>
    </w:p>
    <w:p w14:paraId="4B314A3C" w14:textId="1BBFC96C" w:rsidR="00D73570" w:rsidRPr="00D73570" w:rsidRDefault="00D73570" w:rsidP="00273DEF">
      <w:pPr>
        <w:pStyle w:val="Heading3"/>
        <w:numPr>
          <w:ilvl w:val="0"/>
          <w:numId w:val="4"/>
        </w:numPr>
        <w:spacing w:after="20" w:line="240" w:lineRule="auto"/>
        <w:ind w:right="0"/>
        <w:rPr>
          <w:lang w:val="en-IN"/>
        </w:rPr>
      </w:pPr>
      <w:r w:rsidRPr="00D73570">
        <w:rPr>
          <w:lang w:val="en-IN"/>
        </w:rPr>
        <w:t xml:space="preserve">Developed and collaborated on a </w:t>
      </w:r>
      <w:r w:rsidRPr="00D73570">
        <w:rPr>
          <w:b/>
          <w:bCs/>
          <w:lang w:val="en-IN"/>
        </w:rPr>
        <w:t>React Native</w:t>
      </w:r>
      <w:r>
        <w:rPr>
          <w:lang w:val="en-IN"/>
        </w:rPr>
        <w:t xml:space="preserve"> </w:t>
      </w:r>
      <w:r w:rsidR="000F14FE">
        <w:rPr>
          <w:lang w:val="en-IN"/>
        </w:rPr>
        <w:t>and</w:t>
      </w:r>
      <w:r>
        <w:rPr>
          <w:lang w:val="en-IN"/>
        </w:rPr>
        <w:t xml:space="preserve"> </w:t>
      </w:r>
      <w:r w:rsidRPr="00D73570">
        <w:rPr>
          <w:b/>
          <w:bCs/>
          <w:lang w:val="en-IN"/>
        </w:rPr>
        <w:t>Expo</w:t>
      </w:r>
      <w:r w:rsidRPr="00D73570">
        <w:rPr>
          <w:lang w:val="en-IN"/>
        </w:rPr>
        <w:t xml:space="preserve"> e-commerce </w:t>
      </w:r>
      <w:r>
        <w:rPr>
          <w:lang w:val="en-IN"/>
        </w:rPr>
        <w:t>app</w:t>
      </w:r>
      <w:r w:rsidRPr="00D73570">
        <w:rPr>
          <w:lang w:val="en-IN"/>
        </w:rPr>
        <w:t xml:space="preserve"> utilizing </w:t>
      </w:r>
      <w:r w:rsidRPr="00D73570">
        <w:rPr>
          <w:b/>
          <w:bCs/>
          <w:lang w:val="en-IN"/>
        </w:rPr>
        <w:t>GraphQL</w:t>
      </w:r>
      <w:r w:rsidRPr="00D73570">
        <w:rPr>
          <w:lang w:val="en-IN"/>
        </w:rPr>
        <w:t xml:space="preserve"> and </w:t>
      </w:r>
      <w:r w:rsidRPr="00D73570">
        <w:rPr>
          <w:b/>
          <w:bCs/>
          <w:lang w:val="en-IN"/>
        </w:rPr>
        <w:t>Hygraph.</w:t>
      </w:r>
    </w:p>
    <w:p w14:paraId="3CF9C613" w14:textId="77777777" w:rsidR="00D73570" w:rsidRPr="00D73570" w:rsidRDefault="00D73570" w:rsidP="00273DEF">
      <w:pPr>
        <w:pStyle w:val="Heading3"/>
        <w:numPr>
          <w:ilvl w:val="0"/>
          <w:numId w:val="4"/>
        </w:numPr>
        <w:spacing w:after="20" w:line="240" w:lineRule="auto"/>
        <w:ind w:right="0"/>
        <w:rPr>
          <w:lang w:val="en-IN"/>
        </w:rPr>
      </w:pPr>
      <w:r w:rsidRPr="00D73570">
        <w:rPr>
          <w:lang w:val="en-IN"/>
        </w:rPr>
        <w:t xml:space="preserve">Integrated </w:t>
      </w:r>
      <w:r w:rsidRPr="00D73570">
        <w:rPr>
          <w:b/>
          <w:bCs/>
          <w:lang w:val="en-IN"/>
        </w:rPr>
        <w:t>Razorpay</w:t>
      </w:r>
      <w:r w:rsidRPr="00D73570">
        <w:rPr>
          <w:lang w:val="en-IN"/>
        </w:rPr>
        <w:t xml:space="preserve"> payment gateway and </w:t>
      </w:r>
      <w:r w:rsidRPr="00D73570">
        <w:rPr>
          <w:b/>
          <w:bCs/>
          <w:lang w:val="en-IN"/>
        </w:rPr>
        <w:t>Clerk authentication</w:t>
      </w:r>
      <w:r w:rsidRPr="00D73570">
        <w:rPr>
          <w:lang w:val="en-IN"/>
        </w:rPr>
        <w:t xml:space="preserve"> for seamless transactions and secure user authentication.</w:t>
      </w:r>
    </w:p>
    <w:p w14:paraId="39EA78C3" w14:textId="77777777" w:rsidR="00126AFF" w:rsidRDefault="00126AFF" w:rsidP="00273DEF">
      <w:pPr>
        <w:pStyle w:val="Heading3"/>
        <w:numPr>
          <w:ilvl w:val="0"/>
          <w:numId w:val="4"/>
        </w:numPr>
        <w:spacing w:after="20" w:line="240" w:lineRule="auto"/>
        <w:ind w:right="0"/>
        <w:rPr>
          <w:lang w:val="en-IN"/>
        </w:rPr>
      </w:pPr>
      <w:r w:rsidRPr="00126AFF">
        <w:t>Conducted local market demand and sentiment analysis to integrate with local vendors, optimizing product offerings.</w:t>
      </w:r>
      <w:r w:rsidRPr="00126AFF">
        <w:rPr>
          <w:lang w:val="en-IN"/>
        </w:rPr>
        <w:t xml:space="preserve"> </w:t>
      </w:r>
    </w:p>
    <w:p w14:paraId="453A4EB4" w14:textId="30C969BE" w:rsidR="00D73570" w:rsidRPr="00D73570" w:rsidRDefault="00D73570" w:rsidP="00273DEF">
      <w:pPr>
        <w:pStyle w:val="Heading3"/>
        <w:numPr>
          <w:ilvl w:val="0"/>
          <w:numId w:val="4"/>
        </w:numPr>
        <w:spacing w:after="20" w:line="240" w:lineRule="auto"/>
        <w:ind w:right="0"/>
        <w:rPr>
          <w:lang w:val="en-IN"/>
        </w:rPr>
      </w:pPr>
      <w:r w:rsidRPr="00D73570">
        <w:rPr>
          <w:lang w:val="en-IN"/>
        </w:rPr>
        <w:t xml:space="preserve">Contributed to the design and development of </w:t>
      </w:r>
      <w:r>
        <w:rPr>
          <w:lang w:val="en-IN"/>
        </w:rPr>
        <w:t>order pipeline, payment gateway and database design</w:t>
      </w:r>
      <w:r w:rsidRPr="00D73570">
        <w:rPr>
          <w:lang w:val="en-IN"/>
        </w:rPr>
        <w:t>, aligning with project objectives and timelines.</w:t>
      </w:r>
    </w:p>
    <w:p w14:paraId="751E4733" w14:textId="77777777" w:rsidR="00273DEF" w:rsidRDefault="00273DEF" w:rsidP="00F63500">
      <w:pPr>
        <w:pStyle w:val="Heading3"/>
        <w:ind w:right="0"/>
        <w:rPr>
          <w:b/>
          <w:bCs/>
        </w:rPr>
      </w:pPr>
    </w:p>
    <w:p w14:paraId="09995E25" w14:textId="10ED044E" w:rsidR="002101A9" w:rsidRDefault="00000000" w:rsidP="00F63500">
      <w:pPr>
        <w:pStyle w:val="Heading3"/>
        <w:ind w:right="0"/>
      </w:pPr>
      <w:hyperlink r:id="rId18" w:history="1">
        <w:r w:rsidR="002101A9" w:rsidRPr="008838EF">
          <w:rPr>
            <w:rStyle w:val="Hyperlink"/>
            <w:b/>
            <w:bCs/>
            <w:color w:val="000000" w:themeColor="text1"/>
            <w:u w:val="none"/>
          </w:rPr>
          <w:t>RSS Aggregator Server</w:t>
        </w:r>
      </w:hyperlink>
      <w:r w:rsidR="00273DEF">
        <w:tab/>
      </w:r>
      <w:r w:rsidR="00273DEF" w:rsidRPr="00273DEF">
        <w:rPr>
          <w:b/>
          <w:bCs/>
          <w:color w:val="808080" w:themeColor="background1" w:themeShade="80"/>
        </w:rPr>
        <w:t>Dec 2023</w:t>
      </w:r>
    </w:p>
    <w:p w14:paraId="0BAA09BF" w14:textId="77777777" w:rsidR="002101A9" w:rsidRPr="002101A9" w:rsidRDefault="002101A9" w:rsidP="00273DEF">
      <w:pPr>
        <w:pStyle w:val="Heading3"/>
        <w:numPr>
          <w:ilvl w:val="0"/>
          <w:numId w:val="2"/>
        </w:numPr>
        <w:spacing w:after="20" w:line="240" w:lineRule="auto"/>
        <w:ind w:right="0"/>
      </w:pPr>
      <w:r w:rsidRPr="002101A9">
        <w:t>Developed a custom RSS aggregator server in</w:t>
      </w:r>
      <w:r w:rsidRPr="002101A9">
        <w:rPr>
          <w:b/>
          <w:bCs/>
        </w:rPr>
        <w:t> Go</w:t>
      </w:r>
    </w:p>
    <w:p w14:paraId="4727DEBF" w14:textId="0DF50413" w:rsidR="002101A9" w:rsidRDefault="002101A9" w:rsidP="00273DEF">
      <w:pPr>
        <w:pStyle w:val="Heading3"/>
        <w:numPr>
          <w:ilvl w:val="0"/>
          <w:numId w:val="2"/>
        </w:numPr>
        <w:spacing w:after="20" w:line="240" w:lineRule="auto"/>
        <w:ind w:right="0"/>
      </w:pPr>
      <w:r w:rsidRPr="002101A9">
        <w:t>Collaborated on integrating user </w:t>
      </w:r>
      <w:r w:rsidRPr="002101A9">
        <w:rPr>
          <w:b/>
          <w:bCs/>
        </w:rPr>
        <w:t>authentication</w:t>
      </w:r>
      <w:r w:rsidRPr="002101A9">
        <w:t> and </w:t>
      </w:r>
      <w:r w:rsidRPr="002101A9">
        <w:rPr>
          <w:b/>
          <w:bCs/>
        </w:rPr>
        <w:t>personalization</w:t>
      </w:r>
      <w:r w:rsidRPr="002101A9">
        <w:t> features.</w:t>
      </w:r>
    </w:p>
    <w:p w14:paraId="1E461A9E" w14:textId="413F871A" w:rsidR="002101A9" w:rsidRDefault="002101A9" w:rsidP="00F63500">
      <w:pPr>
        <w:pStyle w:val="ListParagraph"/>
        <w:numPr>
          <w:ilvl w:val="0"/>
          <w:numId w:val="2"/>
        </w:numPr>
        <w:spacing w:line="240" w:lineRule="auto"/>
        <w:ind w:right="0"/>
      </w:pPr>
      <w:r w:rsidRPr="002101A9">
        <w:t>Although the UI is pending, designed the </w:t>
      </w:r>
      <w:r w:rsidRPr="002101A9">
        <w:rPr>
          <w:b/>
          <w:bCs/>
        </w:rPr>
        <w:t>backend logic</w:t>
      </w:r>
      <w:r w:rsidRPr="002101A9">
        <w:t> for future integration.</w:t>
      </w:r>
    </w:p>
    <w:p w14:paraId="0BE747C7" w14:textId="037C7928" w:rsidR="002101A9" w:rsidRDefault="002101A9" w:rsidP="00F63500">
      <w:pPr>
        <w:pStyle w:val="ListParagraph"/>
        <w:numPr>
          <w:ilvl w:val="0"/>
          <w:numId w:val="2"/>
        </w:numPr>
        <w:spacing w:line="240" w:lineRule="auto"/>
        <w:ind w:right="0"/>
      </w:pPr>
      <w:r w:rsidRPr="002101A9">
        <w:rPr>
          <w:b/>
          <w:bCs/>
        </w:rPr>
        <w:t>Successfully deployed and maintained</w:t>
      </w:r>
      <w:r w:rsidRPr="002101A9">
        <w:t> the server for reliable news content.</w:t>
      </w:r>
    </w:p>
    <w:p w14:paraId="53719AAB" w14:textId="711DE14D" w:rsidR="002101A9" w:rsidRPr="002101A9" w:rsidRDefault="002101A9" w:rsidP="00F63500">
      <w:pPr>
        <w:pStyle w:val="ListParagraph"/>
        <w:numPr>
          <w:ilvl w:val="0"/>
          <w:numId w:val="2"/>
        </w:numPr>
        <w:spacing w:line="240" w:lineRule="auto"/>
        <w:ind w:right="0"/>
      </w:pPr>
      <w:r w:rsidRPr="002101A9">
        <w:t>Implemented features like feed </w:t>
      </w:r>
      <w:r w:rsidRPr="002101A9">
        <w:rPr>
          <w:b/>
          <w:bCs/>
        </w:rPr>
        <w:t>parsing, data storage, and retrieval.</w:t>
      </w:r>
    </w:p>
    <w:p w14:paraId="42A54AA3" w14:textId="6A83A10D" w:rsidR="002101A9" w:rsidRPr="002101A9" w:rsidRDefault="002101A9" w:rsidP="00F63500">
      <w:pPr>
        <w:pStyle w:val="ListParagraph"/>
        <w:numPr>
          <w:ilvl w:val="0"/>
          <w:numId w:val="2"/>
        </w:numPr>
        <w:spacing w:line="240" w:lineRule="auto"/>
        <w:ind w:right="0"/>
      </w:pPr>
      <w:r w:rsidRPr="002101A9">
        <w:t>Utilized</w:t>
      </w:r>
      <w:r w:rsidRPr="002101A9">
        <w:rPr>
          <w:b/>
          <w:bCs/>
        </w:rPr>
        <w:t> SQLC </w:t>
      </w:r>
      <w:r w:rsidRPr="002101A9">
        <w:t>and </w:t>
      </w:r>
      <w:r w:rsidRPr="002101A9">
        <w:rPr>
          <w:b/>
          <w:bCs/>
        </w:rPr>
        <w:t>PostgreSQL</w:t>
      </w:r>
      <w:r w:rsidRPr="002101A9">
        <w:t> for efficient database management.</w:t>
      </w:r>
    </w:p>
    <w:p w14:paraId="1B8354DD" w14:textId="77777777" w:rsidR="002101A9" w:rsidRPr="002101A9" w:rsidRDefault="002101A9" w:rsidP="00F63500">
      <w:pPr>
        <w:ind w:right="0"/>
      </w:pPr>
    </w:p>
    <w:p w14:paraId="4DD22752" w14:textId="42264F51" w:rsidR="002101A9" w:rsidRDefault="00000000" w:rsidP="00F63500">
      <w:pPr>
        <w:pStyle w:val="Heading3"/>
        <w:ind w:right="0"/>
      </w:pPr>
      <w:hyperlink r:id="rId19" w:history="1">
        <w:r w:rsidR="008A4152" w:rsidRPr="008838EF">
          <w:rPr>
            <w:rStyle w:val="Hyperlink"/>
            <w:b/>
            <w:bCs/>
            <w:color w:val="000000" w:themeColor="text1"/>
            <w:u w:val="none"/>
          </w:rPr>
          <w:t>AI Image Generator</w:t>
        </w:r>
      </w:hyperlink>
      <w:r w:rsidR="00273DEF" w:rsidRPr="008838EF">
        <w:rPr>
          <w:b/>
          <w:bCs/>
        </w:rPr>
        <w:t xml:space="preserve"> </w:t>
      </w:r>
      <w:r w:rsidR="00273DEF">
        <w:rPr>
          <w:b/>
          <w:bCs/>
        </w:rPr>
        <w:tab/>
      </w:r>
      <w:r w:rsidR="00273DEF" w:rsidRPr="00273DEF">
        <w:rPr>
          <w:b/>
          <w:bCs/>
          <w:color w:val="808080" w:themeColor="background1" w:themeShade="80"/>
        </w:rPr>
        <w:t>May 2023</w:t>
      </w:r>
    </w:p>
    <w:p w14:paraId="0917C3F7" w14:textId="08674F8D" w:rsidR="002101A9" w:rsidRDefault="002101A9" w:rsidP="00F63500">
      <w:pPr>
        <w:pStyle w:val="ListParagraph"/>
        <w:numPr>
          <w:ilvl w:val="0"/>
          <w:numId w:val="3"/>
        </w:numPr>
        <w:spacing w:line="240" w:lineRule="auto"/>
        <w:ind w:right="0"/>
      </w:pPr>
      <w:r w:rsidRPr="002101A9">
        <w:t xml:space="preserve">AI Image Generation </w:t>
      </w:r>
      <w:r w:rsidR="008A4152">
        <w:t xml:space="preserve">web </w:t>
      </w:r>
      <w:r w:rsidRPr="002101A9">
        <w:t>App based on OpenAI's DALL-E v2 model</w:t>
      </w:r>
    </w:p>
    <w:p w14:paraId="6B5989CB" w14:textId="356C1A0D" w:rsidR="002101A9" w:rsidRDefault="002101A9" w:rsidP="00F63500">
      <w:pPr>
        <w:pStyle w:val="ListParagraph"/>
        <w:numPr>
          <w:ilvl w:val="0"/>
          <w:numId w:val="3"/>
        </w:numPr>
        <w:spacing w:line="240" w:lineRule="auto"/>
        <w:ind w:right="0"/>
      </w:pPr>
      <w:r w:rsidRPr="002101A9">
        <w:t>Used </w:t>
      </w:r>
      <w:r w:rsidRPr="002101A9">
        <w:rPr>
          <w:b/>
          <w:bCs/>
        </w:rPr>
        <w:t>ReactJs</w:t>
      </w:r>
      <w:r w:rsidRPr="002101A9">
        <w:t> along </w:t>
      </w:r>
      <w:r w:rsidRPr="002101A9">
        <w:rPr>
          <w:b/>
          <w:bCs/>
        </w:rPr>
        <w:t>Tailwind CSS</w:t>
      </w:r>
      <w:r w:rsidRPr="002101A9">
        <w:t> to make a responsive frontend</w:t>
      </w:r>
    </w:p>
    <w:p w14:paraId="4833BEC7" w14:textId="21B3FFD0" w:rsidR="002101A9" w:rsidRDefault="002101A9" w:rsidP="00F63500">
      <w:pPr>
        <w:pStyle w:val="ListParagraph"/>
        <w:numPr>
          <w:ilvl w:val="0"/>
          <w:numId w:val="3"/>
        </w:numPr>
        <w:spacing w:line="240" w:lineRule="auto"/>
        <w:ind w:right="0"/>
      </w:pPr>
      <w:r w:rsidRPr="002101A9">
        <w:t>Created a </w:t>
      </w:r>
      <w:r w:rsidRPr="002101A9">
        <w:rPr>
          <w:b/>
          <w:bCs/>
        </w:rPr>
        <w:t>NodeJs</w:t>
      </w:r>
      <w:r w:rsidR="00D73570">
        <w:rPr>
          <w:b/>
          <w:bCs/>
        </w:rPr>
        <w:t xml:space="preserve"> </w:t>
      </w:r>
      <w:r w:rsidRPr="002101A9">
        <w:rPr>
          <w:b/>
          <w:bCs/>
        </w:rPr>
        <w:t>+</w:t>
      </w:r>
      <w:r w:rsidR="00D73570">
        <w:rPr>
          <w:b/>
          <w:bCs/>
        </w:rPr>
        <w:t xml:space="preserve"> </w:t>
      </w:r>
      <w:r w:rsidRPr="002101A9">
        <w:rPr>
          <w:b/>
          <w:bCs/>
        </w:rPr>
        <w:t>ExpressJs</w:t>
      </w:r>
      <w:r w:rsidRPr="002101A9">
        <w:t xml:space="preserve"> backend API and Integrated OpenAI's API for </w:t>
      </w:r>
      <w:r w:rsidR="00D73570">
        <w:br/>
      </w:r>
      <w:r w:rsidRPr="002101A9">
        <w:t>DALL-E v2 deep learning model</w:t>
      </w:r>
    </w:p>
    <w:p w14:paraId="10395F8D" w14:textId="0A011490" w:rsidR="002101A9" w:rsidRDefault="002101A9" w:rsidP="00F63500">
      <w:pPr>
        <w:pStyle w:val="ListParagraph"/>
        <w:numPr>
          <w:ilvl w:val="0"/>
          <w:numId w:val="3"/>
        </w:numPr>
        <w:spacing w:line="240" w:lineRule="auto"/>
        <w:ind w:right="0"/>
      </w:pPr>
      <w:r w:rsidRPr="002101A9">
        <w:t>Used</w:t>
      </w:r>
      <w:r w:rsidRPr="002101A9">
        <w:rPr>
          <w:b/>
          <w:bCs/>
        </w:rPr>
        <w:t> MongoDB</w:t>
      </w:r>
      <w:r w:rsidR="00D73570">
        <w:rPr>
          <w:b/>
          <w:bCs/>
        </w:rPr>
        <w:t xml:space="preserve"> </w:t>
      </w:r>
      <w:r w:rsidRPr="002101A9">
        <w:rPr>
          <w:b/>
          <w:bCs/>
        </w:rPr>
        <w:t>+</w:t>
      </w:r>
      <w:r w:rsidR="00D73570">
        <w:rPr>
          <w:b/>
          <w:bCs/>
        </w:rPr>
        <w:t xml:space="preserve"> </w:t>
      </w:r>
      <w:r w:rsidRPr="002101A9">
        <w:rPr>
          <w:b/>
          <w:bCs/>
        </w:rPr>
        <w:t>Cloudinary</w:t>
      </w:r>
      <w:r w:rsidRPr="002101A9">
        <w:t> for storing community feeds</w:t>
      </w:r>
    </w:p>
    <w:p w14:paraId="47E7588C" w14:textId="2C26D7D7" w:rsidR="002101A9" w:rsidRDefault="002101A9" w:rsidP="00F63500">
      <w:pPr>
        <w:pStyle w:val="ListParagraph"/>
        <w:numPr>
          <w:ilvl w:val="0"/>
          <w:numId w:val="3"/>
        </w:numPr>
        <w:spacing w:line="240" w:lineRule="auto"/>
        <w:ind w:right="0"/>
      </w:pPr>
      <w:r w:rsidRPr="002101A9">
        <w:t>Hosted NodeJs application on</w:t>
      </w:r>
      <w:r w:rsidRPr="002101A9">
        <w:rPr>
          <w:b/>
          <w:bCs/>
        </w:rPr>
        <w:t> Render</w:t>
      </w:r>
      <w:r w:rsidRPr="002101A9">
        <w:t> and Integrated </w:t>
      </w:r>
      <w:r w:rsidRPr="002101A9">
        <w:rPr>
          <w:b/>
          <w:bCs/>
        </w:rPr>
        <w:t>firebase</w:t>
      </w:r>
      <w:r w:rsidRPr="002101A9">
        <w:t xml:space="preserve"> Hosting for </w:t>
      </w:r>
      <w:r w:rsidR="008838EF">
        <w:t>Scalable</w:t>
      </w:r>
      <w:r w:rsidRPr="002101A9">
        <w:t xml:space="preserve"> deployment of ReactJs build</w:t>
      </w:r>
    </w:p>
    <w:p w14:paraId="7D7DA343" w14:textId="50F423CD" w:rsidR="002101A9" w:rsidRPr="002101A9" w:rsidRDefault="002101A9" w:rsidP="00F63500">
      <w:pPr>
        <w:ind w:right="0"/>
        <w:rPr>
          <w:color w:val="808080" w:themeColor="background1" w:themeShade="80"/>
        </w:rPr>
      </w:pPr>
      <w:r w:rsidRPr="002101A9">
        <w:rPr>
          <w:color w:val="808080" w:themeColor="background1" w:themeShade="80"/>
        </w:rPr>
        <w:t>*</w:t>
      </w:r>
      <w:r w:rsidR="00F7504B" w:rsidRPr="002101A9">
        <w:rPr>
          <w:color w:val="808080" w:themeColor="background1" w:themeShade="80"/>
        </w:rPr>
        <w:t>The</w:t>
      </w:r>
      <w:r w:rsidRPr="002101A9">
        <w:rPr>
          <w:color w:val="808080" w:themeColor="background1" w:themeShade="80"/>
        </w:rPr>
        <w:t xml:space="preserve"> OpenAI API free tier has expired on 06/2023</w:t>
      </w:r>
    </w:p>
    <w:p w14:paraId="5CB1B03F" w14:textId="5C752519" w:rsidR="003A7C40" w:rsidRDefault="00C55F2C" w:rsidP="00F63500">
      <w:pPr>
        <w:pStyle w:val="Heading1"/>
        <w:ind w:right="0"/>
      </w:pPr>
      <w:r>
        <w:t>education</w:t>
      </w:r>
      <w:r w:rsidR="000F14FE">
        <w:tab/>
      </w:r>
      <w:r w:rsidR="000F14FE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3805AB8" wp14:editId="3E24F686">
                <wp:extent cx="4254500" cy="0"/>
                <wp:effectExtent l="0" t="0" r="0" b="0"/>
                <wp:docPr id="20608467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F1658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363F8B99" w14:textId="50E1D824" w:rsidR="004D5B5E" w:rsidRDefault="004D5B5E" w:rsidP="00F63500">
      <w:pPr>
        <w:pStyle w:val="Heading3"/>
        <w:ind w:right="0"/>
        <w:rPr>
          <w:rFonts w:eastAsiaTheme="majorEastAsia" w:cstheme="majorBidi"/>
          <w:b/>
          <w:bCs/>
          <w:szCs w:val="26"/>
        </w:rPr>
      </w:pPr>
      <w:r w:rsidRPr="004D5B5E">
        <w:rPr>
          <w:rFonts w:eastAsiaTheme="majorEastAsia" w:cstheme="majorBidi"/>
          <w:b/>
          <w:bCs/>
          <w:szCs w:val="26"/>
        </w:rPr>
        <w:t>Integrated Dual Degree (B.Tech</w:t>
      </w:r>
      <w:r w:rsidR="0028524D">
        <w:rPr>
          <w:rFonts w:eastAsiaTheme="majorEastAsia" w:cstheme="majorBidi"/>
          <w:b/>
          <w:bCs/>
          <w:szCs w:val="26"/>
        </w:rPr>
        <w:t xml:space="preserve"> </w:t>
      </w:r>
      <w:r w:rsidRPr="004D5B5E">
        <w:rPr>
          <w:rFonts w:eastAsiaTheme="majorEastAsia" w:cstheme="majorBidi"/>
          <w:b/>
          <w:bCs/>
          <w:szCs w:val="26"/>
        </w:rPr>
        <w:t>+</w:t>
      </w:r>
      <w:r w:rsidR="0028524D">
        <w:rPr>
          <w:rFonts w:eastAsiaTheme="majorEastAsia" w:cstheme="majorBidi"/>
          <w:b/>
          <w:bCs/>
          <w:szCs w:val="26"/>
        </w:rPr>
        <w:t xml:space="preserve"> </w:t>
      </w:r>
      <w:r w:rsidRPr="004D5B5E">
        <w:rPr>
          <w:rFonts w:eastAsiaTheme="majorEastAsia" w:cstheme="majorBidi"/>
          <w:b/>
          <w:bCs/>
          <w:szCs w:val="26"/>
        </w:rPr>
        <w:t>M.Tech)</w:t>
      </w:r>
      <w:r>
        <w:rPr>
          <w:rFonts w:eastAsiaTheme="majorEastAsia" w:cstheme="majorBidi"/>
          <w:b/>
          <w:bCs/>
          <w:szCs w:val="26"/>
        </w:rPr>
        <w:t xml:space="preserve"> in Information Technology</w:t>
      </w:r>
    </w:p>
    <w:p w14:paraId="12B39AA4" w14:textId="5359C74C" w:rsidR="00E801A0" w:rsidRPr="00E801A0" w:rsidRDefault="00E801A0" w:rsidP="00F63500">
      <w:pPr>
        <w:pStyle w:val="Heading3"/>
        <w:ind w:right="0"/>
      </w:pPr>
      <w:r w:rsidRPr="00863ECB">
        <w:t>Indian Institute of Information Technology and Management (IIITM), Gwalior</w:t>
      </w:r>
      <w:r>
        <w:tab/>
      </w:r>
      <w:r w:rsidRPr="00273DEF">
        <w:rPr>
          <w:b/>
          <w:bCs/>
          <w:color w:val="7F7F7F" w:themeColor="text1" w:themeTint="80"/>
        </w:rPr>
        <w:t>Oct</w:t>
      </w:r>
      <w:r w:rsidR="00126AFF" w:rsidRPr="00273DEF">
        <w:rPr>
          <w:b/>
          <w:bCs/>
          <w:color w:val="7F7F7F" w:themeColor="text1" w:themeTint="80"/>
        </w:rPr>
        <w:t xml:space="preserve"> </w:t>
      </w:r>
      <w:r w:rsidRPr="00273DEF">
        <w:rPr>
          <w:b/>
          <w:bCs/>
          <w:color w:val="7F7F7F" w:themeColor="text1" w:themeTint="80"/>
        </w:rPr>
        <w:t>2021 - present</w:t>
      </w:r>
    </w:p>
    <w:p w14:paraId="6E9FF1F5" w14:textId="69859C6A" w:rsidR="00E801A0" w:rsidRPr="009D24D8" w:rsidRDefault="00E801A0" w:rsidP="00F63500">
      <w:pPr>
        <w:pStyle w:val="Heading2"/>
        <w:ind w:right="0"/>
        <w:rPr>
          <w:rFonts w:eastAsiaTheme="minorEastAsia"/>
        </w:rPr>
      </w:pPr>
      <w:r>
        <w:rPr>
          <w:bCs/>
        </w:rPr>
        <w:t>Senior Secondary</w:t>
      </w:r>
    </w:p>
    <w:p w14:paraId="0EC4B4FF" w14:textId="23DAE811" w:rsidR="003A7C40" w:rsidRPr="00E801A0" w:rsidRDefault="00E801A0" w:rsidP="00F63500">
      <w:pPr>
        <w:pStyle w:val="Heading3"/>
        <w:ind w:right="0"/>
      </w:pPr>
      <w:r>
        <w:t>St. Fidelis Sr. Sec. School</w:t>
      </w:r>
      <w:r>
        <w:tab/>
      </w:r>
      <w:r w:rsidR="00126AFF" w:rsidRPr="00273DEF">
        <w:rPr>
          <w:b/>
          <w:bCs/>
          <w:color w:val="7F7F7F" w:themeColor="text1" w:themeTint="80"/>
        </w:rPr>
        <w:t xml:space="preserve">April </w:t>
      </w:r>
      <w:r w:rsidRPr="00273DEF">
        <w:rPr>
          <w:b/>
          <w:bCs/>
          <w:color w:val="7F7F7F" w:themeColor="text1" w:themeTint="80"/>
        </w:rPr>
        <w:t>2021</w:t>
      </w:r>
    </w:p>
    <w:p w14:paraId="3D19C2BE" w14:textId="194B6F4B" w:rsidR="00126AFF" w:rsidRDefault="00126AFF" w:rsidP="00F63500">
      <w:pPr>
        <w:pStyle w:val="Heading1"/>
        <w:ind w:right="0"/>
      </w:pPr>
      <w:r>
        <w:t>soft skills</w:t>
      </w:r>
      <w:r w:rsidR="000F14FE">
        <w:tab/>
      </w:r>
      <w:r w:rsidR="000F14FE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74522CD" wp14:editId="6254F4A0">
                <wp:extent cx="4254500" cy="0"/>
                <wp:effectExtent l="0" t="0" r="0" b="0"/>
                <wp:docPr id="14910627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439DD4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" strokecolor="#70ad47 [3209]" strokeweight="1.5pt">
                <v:stroke joinstyle="miter"/>
                <w10:anchorlock/>
              </v:line>
            </w:pict>
          </mc:Fallback>
        </mc:AlternateContent>
      </w:r>
    </w:p>
    <w:p w14:paraId="246F45E9" w14:textId="5E5B6E26" w:rsidR="00B8662E" w:rsidRPr="00863ECB" w:rsidRDefault="00C55F2C" w:rsidP="00863ECB">
      <w:pPr>
        <w:ind w:right="0"/>
        <w:rPr>
          <w:rFonts w:cstheme="minorHAnsi"/>
          <w:spacing w:val="-2"/>
        </w:rPr>
      </w:pPr>
      <w:r w:rsidRPr="00C55F2C">
        <w:rPr>
          <w:rFonts w:cstheme="minorHAnsi"/>
          <w:spacing w:val="-2"/>
        </w:rPr>
        <w:t>Communication Skills | Problem-Solving Abilities | Teamwork and Collaboration | Time Management | Adaptability and Flexibility | Attention to Detail | Continuous Learning | Critical Thinking | Empathy | Leadership Skills</w:t>
      </w:r>
    </w:p>
    <w:sectPr w:rsidR="00B8662E" w:rsidRPr="00863ECB" w:rsidSect="005C7D6F">
      <w:pgSz w:w="11907" w:h="19845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A4464" w14:textId="77777777" w:rsidR="00955495" w:rsidRDefault="00955495" w:rsidP="00CE6F6F">
      <w:pPr>
        <w:spacing w:after="0" w:line="240" w:lineRule="auto"/>
      </w:pPr>
      <w:r>
        <w:separator/>
      </w:r>
    </w:p>
  </w:endnote>
  <w:endnote w:type="continuationSeparator" w:id="0">
    <w:p w14:paraId="37C392D1" w14:textId="77777777" w:rsidR="00955495" w:rsidRDefault="00955495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F72E6" w14:textId="77777777" w:rsidR="00955495" w:rsidRDefault="00955495" w:rsidP="00CE6F6F">
      <w:pPr>
        <w:spacing w:after="0" w:line="240" w:lineRule="auto"/>
      </w:pPr>
      <w:r>
        <w:separator/>
      </w:r>
    </w:p>
  </w:footnote>
  <w:footnote w:type="continuationSeparator" w:id="0">
    <w:p w14:paraId="48DD9167" w14:textId="77777777" w:rsidR="00955495" w:rsidRDefault="00955495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E3649"/>
    <w:multiLevelType w:val="multilevel"/>
    <w:tmpl w:val="BA3AC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C52C9"/>
    <w:multiLevelType w:val="hybridMultilevel"/>
    <w:tmpl w:val="5B3477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DD12D6"/>
    <w:multiLevelType w:val="hybridMultilevel"/>
    <w:tmpl w:val="C58C0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27D4C"/>
    <w:multiLevelType w:val="hybridMultilevel"/>
    <w:tmpl w:val="7B70F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0995836">
    <w:abstractNumId w:val="2"/>
  </w:num>
  <w:num w:numId="2" w16cid:durableId="1376389642">
    <w:abstractNumId w:val="3"/>
  </w:num>
  <w:num w:numId="3" w16cid:durableId="551960438">
    <w:abstractNumId w:val="1"/>
  </w:num>
  <w:num w:numId="4" w16cid:durableId="9096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1F"/>
    <w:rsid w:val="0000077C"/>
    <w:rsid w:val="00000898"/>
    <w:rsid w:val="00025E3C"/>
    <w:rsid w:val="000C6A40"/>
    <w:rsid w:val="000E1FF7"/>
    <w:rsid w:val="000E5F0C"/>
    <w:rsid w:val="000F14FE"/>
    <w:rsid w:val="000F688A"/>
    <w:rsid w:val="00102F66"/>
    <w:rsid w:val="00103499"/>
    <w:rsid w:val="00126AFF"/>
    <w:rsid w:val="001751B4"/>
    <w:rsid w:val="0018378C"/>
    <w:rsid w:val="002101A9"/>
    <w:rsid w:val="00267A26"/>
    <w:rsid w:val="00273DEF"/>
    <w:rsid w:val="0028524D"/>
    <w:rsid w:val="00292A40"/>
    <w:rsid w:val="003A06DE"/>
    <w:rsid w:val="003A7C40"/>
    <w:rsid w:val="00422B01"/>
    <w:rsid w:val="00484AA7"/>
    <w:rsid w:val="004C4C0E"/>
    <w:rsid w:val="004C59B8"/>
    <w:rsid w:val="004D5B5E"/>
    <w:rsid w:val="004E4B08"/>
    <w:rsid w:val="004F2D41"/>
    <w:rsid w:val="00530CE5"/>
    <w:rsid w:val="00570F02"/>
    <w:rsid w:val="00596FCF"/>
    <w:rsid w:val="005A4222"/>
    <w:rsid w:val="005B4219"/>
    <w:rsid w:val="005C7D6F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1259D"/>
    <w:rsid w:val="0082628B"/>
    <w:rsid w:val="00837DC0"/>
    <w:rsid w:val="008517B9"/>
    <w:rsid w:val="00863ECB"/>
    <w:rsid w:val="008815FF"/>
    <w:rsid w:val="008838EF"/>
    <w:rsid w:val="008A4152"/>
    <w:rsid w:val="00921415"/>
    <w:rsid w:val="009369F4"/>
    <w:rsid w:val="00955495"/>
    <w:rsid w:val="009649FD"/>
    <w:rsid w:val="00982753"/>
    <w:rsid w:val="009B0CC0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05CC8"/>
    <w:rsid w:val="00C506E0"/>
    <w:rsid w:val="00C55F2C"/>
    <w:rsid w:val="00C65E12"/>
    <w:rsid w:val="00C8719E"/>
    <w:rsid w:val="00CB6C1F"/>
    <w:rsid w:val="00CE6F6F"/>
    <w:rsid w:val="00CF543E"/>
    <w:rsid w:val="00D37EBF"/>
    <w:rsid w:val="00D73570"/>
    <w:rsid w:val="00D74BEC"/>
    <w:rsid w:val="00D80E89"/>
    <w:rsid w:val="00DA0E61"/>
    <w:rsid w:val="00DF69E1"/>
    <w:rsid w:val="00E0522A"/>
    <w:rsid w:val="00E10F93"/>
    <w:rsid w:val="00E11CDF"/>
    <w:rsid w:val="00E301DF"/>
    <w:rsid w:val="00E801A0"/>
    <w:rsid w:val="00E966AA"/>
    <w:rsid w:val="00F02BD2"/>
    <w:rsid w:val="00F63500"/>
    <w:rsid w:val="00F65859"/>
    <w:rsid w:val="00F7504B"/>
    <w:rsid w:val="00F8023F"/>
    <w:rsid w:val="00F8240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17162"/>
  <w15:chartTrackingRefBased/>
  <w15:docId w15:val="{8595EF3E-7DF4-495A-B33F-C61700C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CB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CB6C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singh-ritik" TargetMode="External"/><Relationship Id="rId18" Type="http://schemas.openxmlformats.org/officeDocument/2006/relationships/hyperlink" Target="https://github.com/20RitikSingh/RSSag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github.com/20RitikSingh" TargetMode="External"/><Relationship Id="rId17" Type="http://schemas.openxmlformats.org/officeDocument/2006/relationships/hyperlink" Target="https://github.com/20RitikSingh/iiitmar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20RitikSingh/file-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20ritiksingh@gmail.com?subject=Job%20Application%20-%20[Your%20Name]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all-e-clone-6db9e.web.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tel:+91938909523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\AppData\Roaming\Microsoft\Templates\ATS%20ba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87918878-04A1-4A27-87AF-E91801E824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32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Ayushi Singh</cp:lastModifiedBy>
  <cp:revision>5</cp:revision>
  <cp:lastPrinted>2024-06-24T18:43:00Z</cp:lastPrinted>
  <dcterms:created xsi:type="dcterms:W3CDTF">2024-04-13T11:43:00Z</dcterms:created>
  <dcterms:modified xsi:type="dcterms:W3CDTF">2024-06-24T19:09:00Z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